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/>
        <w:t xml:space="preserve">사용할 </w:t>
      </w:r>
      <w:r>
        <w:rPr/>
        <w:t>reference(</w:t>
      </w:r>
      <w:r>
        <w:rPr/>
        <w:t xml:space="preserve">일단 뽑아놓고 나중에 읽어보면서 </w:t>
      </w:r>
      <w:r>
        <w:rPr/>
        <w:t>reference</w:t>
      </w:r>
      <w:r>
        <w:rPr/>
        <w:t>로 사용할만한 논문인지 생각해보기</w:t>
      </w:r>
      <w:r>
        <w:rPr/>
        <w:t xml:space="preserve">) </w:t>
      </w:r>
    </w:p>
    <w:p>
      <w:pPr>
        <w:pStyle w:val="Normal"/>
        <w:spacing w:lineRule="auto" w:line="360"/>
        <w:rPr/>
      </w:pPr>
      <w:r>
        <w:rPr/>
        <w:t>1. Cooperative diversity in wireless networks(2004, journal) - Cooperative network</w:t>
      </w:r>
      <w:r>
        <w:rPr/>
        <w:t xml:space="preserve">에서 </w:t>
      </w:r>
      <w:r>
        <w:rPr/>
        <w:t>relay</w:t>
      </w:r>
      <w:r>
        <w:rPr/>
        <w:t xml:space="preserve">가 </w:t>
      </w:r>
      <w:r>
        <w:rPr/>
        <w:t xml:space="preserve">AF </w:t>
      </w:r>
      <w:r>
        <w:rPr/>
        <w:t xml:space="preserve">혹은 </w:t>
      </w:r>
      <w:r>
        <w:rPr/>
        <w:t xml:space="preserve">DF </w:t>
      </w:r>
      <w:r>
        <w:rPr/>
        <w:t>방식을 취함</w:t>
      </w:r>
      <w:r>
        <w:rPr/>
        <w:t>.</w:t>
      </w:r>
    </w:p>
    <w:p>
      <w:pPr>
        <w:pStyle w:val="Normal"/>
        <w:spacing w:lineRule="auto" w:line="360"/>
        <w:rPr/>
      </w:pPr>
      <w:r>
        <w:rPr/>
        <w:t>2. Threshold selection for SNR-based selective digital relaying in cooperative wireless networks(2008, journal) - cooperative system</w:t>
      </w:r>
      <w:r>
        <w:rPr/>
        <w:t xml:space="preserve">에서 </w:t>
      </w:r>
      <w:r>
        <w:rPr/>
        <w:t>SNR threshold</w:t>
      </w:r>
      <w:r>
        <w:rPr/>
        <w:t xml:space="preserve">를 이용하여 </w:t>
      </w:r>
      <w:r>
        <w:rPr/>
        <w:t>BER</w:t>
      </w:r>
      <w:r>
        <w:rPr/>
        <w:t>을 낮추는 방식을 고안함</w:t>
      </w:r>
      <w:r>
        <w:rPr/>
        <w:t>.(</w:t>
      </w:r>
      <w:r>
        <w:rPr/>
        <w:t xml:space="preserve">이후 다양항 </w:t>
      </w:r>
      <w:r>
        <w:rPr/>
        <w:t>cooperative network</w:t>
      </w:r>
      <w:r>
        <w:rPr/>
        <w:t>에 관한 논문이 진행됨</w:t>
      </w:r>
      <w:r>
        <w:rPr/>
        <w:t>.)Optimum thresholdselection relaying for decode-and-forward cooperation protocol(2006, conference) - optimal threshold selection</w:t>
      </w:r>
      <w:r>
        <w:rPr/>
        <w:t>에 관한 논문</w:t>
      </w:r>
    </w:p>
    <w:p>
      <w:pPr>
        <w:pStyle w:val="Normal"/>
        <w:spacing w:lineRule="auto" w:line="360"/>
        <w:rPr/>
      </w:pPr>
      <w:r>
        <w:rPr/>
        <w:tab/>
        <w:t>*FDF(Fixed DF) : relay just DF its received msg</w:t>
      </w:r>
    </w:p>
    <w:p>
      <w:pPr>
        <w:pStyle w:val="Normal"/>
        <w:spacing w:lineRule="auto" w:line="360"/>
        <w:rPr/>
      </w:pPr>
      <w:r>
        <w:rPr/>
        <w:tab/>
        <w:t>*ADF(Adaptive DF, aka SDF) : relay only DF relay</w:t>
      </w:r>
      <w:r>
        <w:rPr/>
        <w:t xml:space="preserve">가 </w:t>
      </w:r>
      <w:r>
        <w:rPr/>
        <w:t>decoding success</w:t>
      </w:r>
      <w:r>
        <w:rPr/>
        <w:t>일 경우만</w:t>
      </w:r>
    </w:p>
    <w:p>
      <w:pPr>
        <w:pStyle w:val="Normal"/>
        <w:spacing w:lineRule="auto" w:line="360"/>
        <w:rPr/>
      </w:pPr>
      <w:r>
        <w:rPr/>
        <w:t xml:space="preserve">3. </w:t>
      </w:r>
      <w:r>
        <w:rPr/>
        <w:t>Optimum threshold for SNR-based selective digital relaying in cooperative wireless networks(2007, conference) - optimal SNR threshold</w:t>
      </w:r>
      <w:r>
        <w:rPr/>
        <w:t xml:space="preserve">를 이용해서 </w:t>
      </w:r>
      <w:r>
        <w:rPr/>
        <w:t>SDF BER</w:t>
      </w:r>
      <w:r>
        <w:rPr/>
        <w:t>을 최소화시키는 방법을 연구하는 논문</w:t>
      </w:r>
    </w:p>
    <w:p>
      <w:pPr>
        <w:pStyle w:val="Normal"/>
        <w:spacing w:lineRule="auto" w:line="360"/>
        <w:rPr/>
      </w:pPr>
      <w:r>
        <w:rPr/>
        <w:t xml:space="preserve">4. </w:t>
      </w:r>
      <w:r>
        <w:rPr/>
        <w:t>Performance analysis of SNRbased hybrid decode-and-forward cooperative diversity networks over Rayleigh fading channels(2010, conference) - Rayleigh fading channel</w:t>
      </w:r>
      <w:r>
        <w:rPr/>
        <w:t xml:space="preserve">에서 </w:t>
      </w:r>
      <w:r>
        <w:rPr/>
        <w:t xml:space="preserve">HADF </w:t>
      </w:r>
      <w:r>
        <w:rPr/>
        <w:t>연구 논문</w:t>
      </w:r>
    </w:p>
    <w:p>
      <w:pPr>
        <w:pStyle w:val="Normal"/>
        <w:spacing w:lineRule="auto" w:line="360"/>
        <w:rPr/>
      </w:pPr>
      <w:r>
        <w:rPr/>
        <w:tab/>
        <w:t>*HDAF : relay</w:t>
      </w:r>
      <w:r>
        <w:rPr/>
        <w:t xml:space="preserve">에서 </w:t>
      </w:r>
      <w:r>
        <w:rPr/>
        <w:t>decoding</w:t>
      </w:r>
      <w:r>
        <w:rPr/>
        <w:t xml:space="preserve">에 실패해도 </w:t>
      </w:r>
      <w:r>
        <w:rPr/>
        <w:t>AF</w:t>
      </w:r>
    </w:p>
    <w:p>
      <w:pPr>
        <w:pStyle w:val="Normal"/>
        <w:spacing w:lineRule="auto" w:line="360"/>
        <w:rPr/>
      </w:pPr>
      <w:r>
        <w:rPr/>
        <w:t>5. Performance analysis of hybrid decodeamplify-forward incremental relaying cooperative diversity protocol using SNR-based relay selection(2013, journal) - SNR</w:t>
      </w:r>
      <w:r>
        <w:rPr/>
        <w:t xml:space="preserve">을 기준으로 </w:t>
      </w:r>
      <w:r>
        <w:rPr/>
        <w:t>multi relay system</w:t>
      </w:r>
      <w:r>
        <w:rPr/>
        <w:t xml:space="preserve">에서 </w:t>
      </w:r>
      <w:r>
        <w:rPr/>
        <w:t>incremental HDAF relay selection</w:t>
      </w:r>
      <w:r>
        <w:rPr/>
        <w:t>을 연구하는 논문</w:t>
      </w:r>
      <w:r>
        <w:rPr/>
        <w:t>.</w:t>
      </w:r>
    </w:p>
    <w:p>
      <w:pPr>
        <w:pStyle w:val="Normal"/>
        <w:spacing w:lineRule="auto" w:line="360"/>
        <w:rPr/>
      </w:pPr>
      <w:r>
        <w:rPr/>
        <w:t>6. Performance Analysis of SNR-Based Incremental Hybrid Decode-Amplify-Forward Cooperative Relaying Protocol(2015, journal) - SNR_sd</w:t>
      </w:r>
      <w:r>
        <w:rPr/>
        <w:t xml:space="preserve">가 </w:t>
      </w:r>
      <w:r>
        <w:rPr/>
        <w:t>threshold</w:t>
      </w:r>
      <w:r>
        <w:rPr/>
        <w:t xml:space="preserve">를 만족하면 </w:t>
      </w:r>
      <w:r>
        <w:rPr/>
        <w:t>src Tx. SNR_sr</w:t>
      </w:r>
      <w:r>
        <w:rPr/>
        <w:t xml:space="preserve">이 </w:t>
      </w:r>
      <w:r>
        <w:rPr/>
        <w:t>threshold</w:t>
      </w:r>
      <w:r>
        <w:rPr/>
        <w:t xml:space="preserve">를 만족하면 </w:t>
      </w:r>
      <w:r>
        <w:rPr/>
        <w:t xml:space="preserve">Relay DF, </w:t>
      </w:r>
      <w:r>
        <w:rPr/>
        <w:t xml:space="preserve">아니면 </w:t>
      </w:r>
      <w:r>
        <w:rPr/>
        <w:t>AF. Plus, power constraint</w:t>
      </w:r>
      <w:r>
        <w:rPr/>
        <w:t>를 정함</w:t>
      </w:r>
      <w:r>
        <w:rPr/>
        <w:t xml:space="preserve">. IoT </w:t>
      </w:r>
      <w:r>
        <w:rPr/>
        <w:t xml:space="preserve">관점에서 </w:t>
      </w:r>
      <w:r>
        <w:rPr/>
        <w:t>DF</w:t>
      </w:r>
      <w:r>
        <w:rPr/>
        <w:t xml:space="preserve">는 </w:t>
      </w:r>
      <w:r>
        <w:rPr/>
        <w:t xml:space="preserve">phase </w:t>
      </w:r>
      <w:r>
        <w:rPr/>
        <w:t xml:space="preserve">낭비 </w:t>
      </w:r>
      <w:r>
        <w:rPr>
          <w:rFonts w:ascii="MS Mincho" w:hAnsi="MS Mincho" w:cs="MS Mincho" w:eastAsia="MS Mincho"/>
          <w:lang w:val="en-US"/>
        </w:rPr>
        <w:t>⇨</w:t>
      </w:r>
      <w:r>
        <w:rPr/>
        <w:t xml:space="preserve"> </w:t>
      </w:r>
      <w:r>
        <w:rPr/>
        <w:t>superposition</w:t>
      </w:r>
      <w:r>
        <w:rPr/>
        <w:t>을 적용하자</w:t>
      </w:r>
      <w:r>
        <w:rPr/>
        <w:t xml:space="preserve">. </w:t>
      </w:r>
      <w:r>
        <w:rPr/>
        <w:t>이 때</w:t>
      </w:r>
      <w:r>
        <w:rPr/>
        <w:t xml:space="preserve">, </w:t>
      </w:r>
      <w:r>
        <w:rPr/>
        <w:t xml:space="preserve">적용할 수 있는 </w:t>
      </w:r>
      <w:r>
        <w:rPr/>
        <w:t>better decoding scheme</w:t>
      </w:r>
      <w:r>
        <w:rPr/>
        <w:t>은</w:t>
      </w:r>
      <w:r>
        <w:rPr/>
        <w:t>?</w:t>
      </w:r>
    </w:p>
    <w:p>
      <w:pPr>
        <w:pStyle w:val="Normal"/>
        <w:spacing w:lineRule="auto" w:line="360"/>
        <w:rPr/>
      </w:pPr>
      <w:r>
        <w:rPr/>
        <w:t xml:space="preserve">7. </w:t>
      </w:r>
      <w:r>
        <w:rPr>
          <w:lang w:val="en-GB"/>
        </w:rPr>
        <w:t>An Incremental Relaying Approach for Superposition Modulated Cooperative Transmission(2009, conference) - relay</w:t>
      </w:r>
      <w:r>
        <w:rPr>
          <w:lang w:val="en-GB"/>
        </w:rPr>
        <w:t xml:space="preserve">와 </w:t>
      </w:r>
      <w:r>
        <w:rPr>
          <w:lang w:val="en-GB"/>
        </w:rPr>
        <w:t>source</w:t>
      </w:r>
      <w:r>
        <w:rPr>
          <w:lang w:val="en-GB"/>
        </w:rPr>
        <w:t xml:space="preserve">에서 </w:t>
      </w:r>
      <w:r>
        <w:rPr>
          <w:lang w:val="en-GB"/>
        </w:rPr>
        <w:t>incremental method</w:t>
      </w:r>
      <w:r>
        <w:rPr>
          <w:lang w:val="en-GB"/>
        </w:rPr>
        <w:t xml:space="preserve">로 </w:t>
      </w:r>
      <w:r>
        <w:rPr>
          <w:lang w:val="en-GB"/>
        </w:rPr>
        <w:t>superposition modulation</w:t>
      </w:r>
      <w:r>
        <w:rPr>
          <w:lang w:val="en-GB"/>
        </w:rPr>
        <w:t>을 적용하는 아이디어</w:t>
      </w:r>
    </w:p>
    <w:p>
      <w:pPr>
        <w:pStyle w:val="Normal"/>
        <w:spacing w:lineRule="auto" w:line="360"/>
        <w:rPr/>
      </w:pPr>
      <w:r>
        <w:rPr/>
        <w:t xml:space="preserve">8. </w:t>
      </w:r>
      <w:r>
        <w:rPr>
          <w:lang w:val="en-GB"/>
        </w:rPr>
        <w:t xml:space="preserve">Cooperative Transmit Diversity Based on Superposition Modulation(2005, journal) - </w:t>
      </w:r>
      <w:r>
        <w:rPr>
          <w:lang w:val="en-GB"/>
        </w:rPr>
        <w:t xml:space="preserve">가장 기본적인 </w:t>
      </w:r>
      <w:r>
        <w:rPr>
          <w:lang w:val="en-GB"/>
        </w:rPr>
        <w:t>superposition modulation idea</w:t>
      </w:r>
    </w:p>
    <w:p>
      <w:pPr>
        <w:pStyle w:val="Normal"/>
        <w:spacing w:lineRule="auto" w:line="360"/>
        <w:rPr>
          <w:lang w:val="en-GB"/>
        </w:rPr>
      </w:pPr>
      <w:r>
        <w:rPr/>
      </w:r>
    </w:p>
    <w:p>
      <w:pPr>
        <w:pStyle w:val="Normal"/>
        <w:spacing w:lineRule="auto" w:line="360"/>
        <w:rPr>
          <w:lang w:val="en-GB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Minch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80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</TotalTime>
  <Application>LibreOffice/6.0.7.3$Linux_X86_64 LibreOffice_project/00m0$Build-3</Application>
  <Pages>1</Pages>
  <Words>398</Words>
  <Characters>1622</Characters>
  <CharactersWithSpaces>1862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2019-07-27T15:32:00Z</dcterms:created>
  <dc:creator/>
  <dc:description/>
  <dc:language>en-US</dc:language>
  <cp:lastModifiedBy/>
  <dcterms:modified xsi:type="dcterms:W3CDTF">2019-07-27T15:45:54Z</dcterms:modified>
  <cp:revision>3</cp:revision>
  <dc:subject/>
  <dc:title>Default</dc:title>
</cp:coreProperties>
</file>